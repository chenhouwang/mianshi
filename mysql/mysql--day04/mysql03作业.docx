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C62" w:rsidRDefault="00A57A32" w:rsidP="00A57A32">
      <w:pPr>
        <w:pStyle w:val="1"/>
      </w:pPr>
      <w:r w:rsidRPr="00A57A32">
        <w:rPr>
          <w:rFonts w:hint="eastAsia"/>
        </w:rPr>
        <w:t>列出员工表中每个部门的员工数（员工数必须大于</w:t>
      </w:r>
      <w:r w:rsidRPr="00A57A32">
        <w:rPr>
          <w:rFonts w:hint="eastAsia"/>
        </w:rPr>
        <w:t xml:space="preserve"> 3</w:t>
      </w:r>
      <w:r w:rsidRPr="00A57A32">
        <w:rPr>
          <w:rFonts w:hint="eastAsia"/>
        </w:rPr>
        <w:t>）</w:t>
      </w:r>
      <w:r w:rsidRPr="00A57A32">
        <w:rPr>
          <w:rFonts w:hint="eastAsia"/>
        </w:rPr>
        <w:t>,</w:t>
      </w:r>
      <w:r w:rsidRPr="00A57A32">
        <w:rPr>
          <w:rFonts w:hint="eastAsia"/>
        </w:rPr>
        <w:t>和部门名称</w:t>
      </w:r>
      <w:r w:rsidR="0075711A">
        <w:rPr>
          <w:rFonts w:hint="eastAsia"/>
        </w:rPr>
        <w:t>.</w:t>
      </w:r>
    </w:p>
    <w:p w:rsidR="00A57A32" w:rsidRDefault="00EC2865" w:rsidP="00EC2865">
      <w:pPr>
        <w:pStyle w:val="1"/>
      </w:pPr>
      <w:r w:rsidRPr="00EC2865">
        <w:rPr>
          <w:rFonts w:hint="eastAsia"/>
        </w:rPr>
        <w:t>找出工资比</w:t>
      </w:r>
      <w:r w:rsidRPr="00EC2865">
        <w:rPr>
          <w:rFonts w:hint="eastAsia"/>
        </w:rPr>
        <w:t xml:space="preserve"> jones </w:t>
      </w:r>
      <w:r w:rsidRPr="00EC2865">
        <w:rPr>
          <w:rFonts w:hint="eastAsia"/>
        </w:rPr>
        <w:t>多的员工</w:t>
      </w:r>
      <w:r>
        <w:rPr>
          <w:rFonts w:hint="eastAsia"/>
        </w:rPr>
        <w:t>信息</w:t>
      </w:r>
      <w:r w:rsidR="000E0926">
        <w:rPr>
          <w:rFonts w:hint="eastAsia"/>
        </w:rPr>
        <w:t>。</w:t>
      </w:r>
    </w:p>
    <w:p w:rsidR="00EC2865" w:rsidRDefault="00425E47" w:rsidP="00425E47">
      <w:pPr>
        <w:pStyle w:val="1"/>
      </w:pPr>
      <w:r w:rsidRPr="00425E47">
        <w:rPr>
          <w:rFonts w:hint="eastAsia"/>
        </w:rPr>
        <w:t>列出所有员工的姓名和其上级的姓名</w:t>
      </w:r>
      <w:r w:rsidR="00187E99">
        <w:rPr>
          <w:rFonts w:hint="eastAsia"/>
        </w:rPr>
        <w:t>。</w:t>
      </w:r>
    </w:p>
    <w:p w:rsidR="00425E47" w:rsidRDefault="0008277A" w:rsidP="0008277A">
      <w:pPr>
        <w:pStyle w:val="1"/>
      </w:pPr>
      <w:r w:rsidRPr="0008277A">
        <w:rPr>
          <w:rFonts w:hint="eastAsia"/>
        </w:rPr>
        <w:t>查询大于</w:t>
      </w:r>
      <w:r w:rsidRPr="0008277A">
        <w:rPr>
          <w:rFonts w:hint="eastAsia"/>
        </w:rPr>
        <w:t>30</w:t>
      </w:r>
      <w:r w:rsidRPr="0008277A">
        <w:rPr>
          <w:rFonts w:hint="eastAsia"/>
        </w:rPr>
        <w:t>号部门平均工资并且不在</w:t>
      </w:r>
      <w:r w:rsidRPr="0008277A">
        <w:rPr>
          <w:rFonts w:hint="eastAsia"/>
        </w:rPr>
        <w:t>30</w:t>
      </w:r>
      <w:r w:rsidRPr="0008277A">
        <w:rPr>
          <w:rFonts w:hint="eastAsia"/>
        </w:rPr>
        <w:t>号部门的员工信息和部门名称</w:t>
      </w:r>
      <w:r w:rsidR="00214819">
        <w:rPr>
          <w:rFonts w:hint="eastAsia"/>
        </w:rPr>
        <w:t>。</w:t>
      </w:r>
    </w:p>
    <w:p w:rsidR="007E0BD9" w:rsidRDefault="009369A4" w:rsidP="009369A4">
      <w:pPr>
        <w:pStyle w:val="1"/>
      </w:pPr>
      <w:r w:rsidRPr="009369A4">
        <w:rPr>
          <w:rFonts w:hint="eastAsia"/>
        </w:rPr>
        <w:t>查询每个月工资总数最少的那个部门的部门编号，部门名称，部门位置</w:t>
      </w:r>
      <w:r w:rsidR="00214819">
        <w:rPr>
          <w:rFonts w:hint="eastAsia"/>
        </w:rPr>
        <w:t>。</w:t>
      </w:r>
    </w:p>
    <w:p w:rsidR="00421D14" w:rsidRDefault="009758C3" w:rsidP="00421D14">
      <w:pPr>
        <w:pStyle w:val="1"/>
      </w:pPr>
      <w:r>
        <w:rPr>
          <w:rFonts w:hint="eastAsia"/>
        </w:rPr>
        <w:t>查询员工编号为</w:t>
      </w:r>
      <w:r>
        <w:rPr>
          <w:rFonts w:hint="eastAsia"/>
        </w:rPr>
        <w:t>7369</w:t>
      </w:r>
      <w:r>
        <w:rPr>
          <w:rFonts w:hint="eastAsia"/>
        </w:rPr>
        <w:t>的员工姓名和所在部门的部门名称。</w:t>
      </w:r>
    </w:p>
    <w:p w:rsidR="009758C3" w:rsidRDefault="00D363A6" w:rsidP="00E05B57">
      <w:pPr>
        <w:pStyle w:val="1"/>
      </w:pPr>
      <w:r>
        <w:rPr>
          <w:rFonts w:hint="eastAsia"/>
        </w:rPr>
        <w:t>查询超过其所在部门平均工资的员工信息</w:t>
      </w:r>
      <w:r w:rsidR="00E2721C">
        <w:rPr>
          <w:rFonts w:hint="eastAsia"/>
        </w:rPr>
        <w:t>。</w:t>
      </w:r>
    </w:p>
    <w:p w:rsidR="00D363A6" w:rsidRDefault="00774D7B" w:rsidP="00774D7B">
      <w:pPr>
        <w:pStyle w:val="1"/>
      </w:pPr>
      <w:r w:rsidRPr="00774D7B">
        <w:rPr>
          <w:rFonts w:hint="eastAsia"/>
        </w:rPr>
        <w:t>查询大于</w:t>
      </w:r>
      <w:r w:rsidRPr="00774D7B">
        <w:rPr>
          <w:rFonts w:hint="eastAsia"/>
        </w:rPr>
        <w:t>30</w:t>
      </w:r>
      <w:r w:rsidRPr="00774D7B">
        <w:rPr>
          <w:rFonts w:hint="eastAsia"/>
        </w:rPr>
        <w:t>号部门平均工资并且不在</w:t>
      </w:r>
      <w:r w:rsidRPr="00774D7B">
        <w:rPr>
          <w:rFonts w:hint="eastAsia"/>
        </w:rPr>
        <w:t>30</w:t>
      </w:r>
      <w:r w:rsidRPr="00774D7B">
        <w:rPr>
          <w:rFonts w:hint="eastAsia"/>
        </w:rPr>
        <w:t>号部门的员工信息</w:t>
      </w:r>
    </w:p>
    <w:p w:rsidR="00D910CD" w:rsidRPr="00D33D3A" w:rsidRDefault="00D910CD" w:rsidP="00D910CD">
      <w:bookmarkStart w:id="0" w:name="_GoBack"/>
      <w:bookmarkEnd w:id="0"/>
    </w:p>
    <w:sectPr w:rsidR="00D910CD" w:rsidRPr="00D3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F42" w:rsidRDefault="00C23F42" w:rsidP="004E57FA">
      <w:r>
        <w:separator/>
      </w:r>
    </w:p>
  </w:endnote>
  <w:endnote w:type="continuationSeparator" w:id="0">
    <w:p w:rsidR="00C23F42" w:rsidRDefault="00C23F42" w:rsidP="004E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F42" w:rsidRDefault="00C23F42" w:rsidP="004E57FA">
      <w:r>
        <w:separator/>
      </w:r>
    </w:p>
  </w:footnote>
  <w:footnote w:type="continuationSeparator" w:id="0">
    <w:p w:rsidR="00C23F42" w:rsidRDefault="00C23F42" w:rsidP="004E5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529"/>
    <w:multiLevelType w:val="hybridMultilevel"/>
    <w:tmpl w:val="23E8CE2A"/>
    <w:lvl w:ilvl="0" w:tplc="E4AC4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2F2C1E"/>
    <w:multiLevelType w:val="hybridMultilevel"/>
    <w:tmpl w:val="73561972"/>
    <w:lvl w:ilvl="0" w:tplc="3F122782">
      <w:start w:val="1"/>
      <w:numFmt w:val="lowerLetter"/>
      <w:pStyle w:val="3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CE4FCD"/>
    <w:multiLevelType w:val="hybridMultilevel"/>
    <w:tmpl w:val="5484B58E"/>
    <w:lvl w:ilvl="0" w:tplc="680CFE12">
      <w:start w:val="1"/>
      <w:numFmt w:val="upperLetter"/>
      <w:pStyle w:val="4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E903447"/>
    <w:multiLevelType w:val="hybridMultilevel"/>
    <w:tmpl w:val="7F28B6DA"/>
    <w:lvl w:ilvl="0" w:tplc="AE9C33FC">
      <w:start w:val="1"/>
      <w:numFmt w:val="decimal"/>
      <w:pStyle w:val="2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3110F6"/>
    <w:multiLevelType w:val="multilevel"/>
    <w:tmpl w:val="A4A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F3B7E"/>
    <w:multiLevelType w:val="hybridMultilevel"/>
    <w:tmpl w:val="349CA5E8"/>
    <w:lvl w:ilvl="0" w:tplc="4A1CA9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C0592"/>
    <w:multiLevelType w:val="hybridMultilevel"/>
    <w:tmpl w:val="D7C40B52"/>
    <w:lvl w:ilvl="0" w:tplc="2DFED9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0"/>
  </w:num>
  <w:num w:numId="20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AED"/>
    <w:rsid w:val="00004517"/>
    <w:rsid w:val="00004636"/>
    <w:rsid w:val="00006F75"/>
    <w:rsid w:val="000104A9"/>
    <w:rsid w:val="00016C99"/>
    <w:rsid w:val="0002265B"/>
    <w:rsid w:val="0002658B"/>
    <w:rsid w:val="00030EC1"/>
    <w:rsid w:val="000313B1"/>
    <w:rsid w:val="00033CB0"/>
    <w:rsid w:val="000440C3"/>
    <w:rsid w:val="00044997"/>
    <w:rsid w:val="00051FA9"/>
    <w:rsid w:val="00055D65"/>
    <w:rsid w:val="00066B55"/>
    <w:rsid w:val="00071036"/>
    <w:rsid w:val="00073C79"/>
    <w:rsid w:val="00074714"/>
    <w:rsid w:val="00077CD7"/>
    <w:rsid w:val="000821AC"/>
    <w:rsid w:val="000821D0"/>
    <w:rsid w:val="0008277A"/>
    <w:rsid w:val="0008293E"/>
    <w:rsid w:val="000851B5"/>
    <w:rsid w:val="00094756"/>
    <w:rsid w:val="000A2942"/>
    <w:rsid w:val="000A2F51"/>
    <w:rsid w:val="000A4059"/>
    <w:rsid w:val="000A66A4"/>
    <w:rsid w:val="000B1B29"/>
    <w:rsid w:val="000B53FF"/>
    <w:rsid w:val="000C0E31"/>
    <w:rsid w:val="000C3BCF"/>
    <w:rsid w:val="000D1ED7"/>
    <w:rsid w:val="000D1F35"/>
    <w:rsid w:val="000D3D4C"/>
    <w:rsid w:val="000E0926"/>
    <w:rsid w:val="000E223C"/>
    <w:rsid w:val="000E692E"/>
    <w:rsid w:val="000F2210"/>
    <w:rsid w:val="000F27A5"/>
    <w:rsid w:val="000F5239"/>
    <w:rsid w:val="000F58D2"/>
    <w:rsid w:val="000F656F"/>
    <w:rsid w:val="000F6769"/>
    <w:rsid w:val="000F6870"/>
    <w:rsid w:val="00100BDB"/>
    <w:rsid w:val="00101934"/>
    <w:rsid w:val="00102BE1"/>
    <w:rsid w:val="0010346E"/>
    <w:rsid w:val="0010382D"/>
    <w:rsid w:val="0010424A"/>
    <w:rsid w:val="0011052E"/>
    <w:rsid w:val="00111D1A"/>
    <w:rsid w:val="00113661"/>
    <w:rsid w:val="0011416F"/>
    <w:rsid w:val="001242E4"/>
    <w:rsid w:val="00130DD8"/>
    <w:rsid w:val="00132FBB"/>
    <w:rsid w:val="00141273"/>
    <w:rsid w:val="0014376E"/>
    <w:rsid w:val="001459B1"/>
    <w:rsid w:val="00146477"/>
    <w:rsid w:val="00147E5D"/>
    <w:rsid w:val="00153581"/>
    <w:rsid w:val="00153EFD"/>
    <w:rsid w:val="0015554B"/>
    <w:rsid w:val="00170276"/>
    <w:rsid w:val="00170498"/>
    <w:rsid w:val="001758DC"/>
    <w:rsid w:val="00187AED"/>
    <w:rsid w:val="00187E99"/>
    <w:rsid w:val="00190877"/>
    <w:rsid w:val="001947F1"/>
    <w:rsid w:val="00196747"/>
    <w:rsid w:val="001A4896"/>
    <w:rsid w:val="001A54FA"/>
    <w:rsid w:val="001A6ED5"/>
    <w:rsid w:val="001A7C9D"/>
    <w:rsid w:val="001B25A0"/>
    <w:rsid w:val="001B6257"/>
    <w:rsid w:val="001B72E9"/>
    <w:rsid w:val="001C2C3A"/>
    <w:rsid w:val="001C58C3"/>
    <w:rsid w:val="001D24A6"/>
    <w:rsid w:val="001D4CA4"/>
    <w:rsid w:val="001E5592"/>
    <w:rsid w:val="001F1B7E"/>
    <w:rsid w:val="001F285B"/>
    <w:rsid w:val="001F2C90"/>
    <w:rsid w:val="001F3E41"/>
    <w:rsid w:val="001F3F45"/>
    <w:rsid w:val="001F5AD7"/>
    <w:rsid w:val="001F7136"/>
    <w:rsid w:val="001F73A1"/>
    <w:rsid w:val="00203A9A"/>
    <w:rsid w:val="00205324"/>
    <w:rsid w:val="002063C9"/>
    <w:rsid w:val="00214819"/>
    <w:rsid w:val="0022129E"/>
    <w:rsid w:val="0022430D"/>
    <w:rsid w:val="00227550"/>
    <w:rsid w:val="00227ECC"/>
    <w:rsid w:val="002351AF"/>
    <w:rsid w:val="00236873"/>
    <w:rsid w:val="0024103E"/>
    <w:rsid w:val="0025041F"/>
    <w:rsid w:val="00251F2D"/>
    <w:rsid w:val="002525D6"/>
    <w:rsid w:val="00255676"/>
    <w:rsid w:val="00257438"/>
    <w:rsid w:val="0026075D"/>
    <w:rsid w:val="00260DFE"/>
    <w:rsid w:val="00261A8F"/>
    <w:rsid w:val="00264037"/>
    <w:rsid w:val="00264DDF"/>
    <w:rsid w:val="002728E0"/>
    <w:rsid w:val="00277A3E"/>
    <w:rsid w:val="002812E7"/>
    <w:rsid w:val="002821E8"/>
    <w:rsid w:val="002904F2"/>
    <w:rsid w:val="00294B65"/>
    <w:rsid w:val="002A3CDF"/>
    <w:rsid w:val="002B2823"/>
    <w:rsid w:val="002B3E4C"/>
    <w:rsid w:val="002B769B"/>
    <w:rsid w:val="002B7C81"/>
    <w:rsid w:val="002C1618"/>
    <w:rsid w:val="002C46BE"/>
    <w:rsid w:val="002D45CE"/>
    <w:rsid w:val="002D5C5C"/>
    <w:rsid w:val="002D6C00"/>
    <w:rsid w:val="002E4CEC"/>
    <w:rsid w:val="002F4F87"/>
    <w:rsid w:val="002F542C"/>
    <w:rsid w:val="002F67E2"/>
    <w:rsid w:val="002F7F48"/>
    <w:rsid w:val="00301B3D"/>
    <w:rsid w:val="00302E3F"/>
    <w:rsid w:val="00312447"/>
    <w:rsid w:val="003204D2"/>
    <w:rsid w:val="0032132C"/>
    <w:rsid w:val="003253C2"/>
    <w:rsid w:val="003257F8"/>
    <w:rsid w:val="0032689B"/>
    <w:rsid w:val="00327C0D"/>
    <w:rsid w:val="003310B0"/>
    <w:rsid w:val="003361E7"/>
    <w:rsid w:val="00337521"/>
    <w:rsid w:val="0034166C"/>
    <w:rsid w:val="00352FBA"/>
    <w:rsid w:val="00361638"/>
    <w:rsid w:val="0036354A"/>
    <w:rsid w:val="00366C79"/>
    <w:rsid w:val="003673AA"/>
    <w:rsid w:val="0037417E"/>
    <w:rsid w:val="00374A05"/>
    <w:rsid w:val="00374D60"/>
    <w:rsid w:val="00375D26"/>
    <w:rsid w:val="003764DD"/>
    <w:rsid w:val="00376A56"/>
    <w:rsid w:val="003814C4"/>
    <w:rsid w:val="00383A09"/>
    <w:rsid w:val="003A003F"/>
    <w:rsid w:val="003A2B90"/>
    <w:rsid w:val="003A4A86"/>
    <w:rsid w:val="003B38D3"/>
    <w:rsid w:val="003B789F"/>
    <w:rsid w:val="003D42AB"/>
    <w:rsid w:val="003E12EA"/>
    <w:rsid w:val="003E795F"/>
    <w:rsid w:val="003F584E"/>
    <w:rsid w:val="003F61A8"/>
    <w:rsid w:val="003F6CE6"/>
    <w:rsid w:val="003F75E8"/>
    <w:rsid w:val="004029E6"/>
    <w:rsid w:val="00404791"/>
    <w:rsid w:val="0041099F"/>
    <w:rsid w:val="00421D14"/>
    <w:rsid w:val="004228CF"/>
    <w:rsid w:val="00425E47"/>
    <w:rsid w:val="00425E8F"/>
    <w:rsid w:val="00431352"/>
    <w:rsid w:val="00431B1A"/>
    <w:rsid w:val="00443E4B"/>
    <w:rsid w:val="00453D05"/>
    <w:rsid w:val="00462086"/>
    <w:rsid w:val="00470416"/>
    <w:rsid w:val="0047212C"/>
    <w:rsid w:val="00473699"/>
    <w:rsid w:val="00474A0A"/>
    <w:rsid w:val="00475FE2"/>
    <w:rsid w:val="00476217"/>
    <w:rsid w:val="0048309F"/>
    <w:rsid w:val="00487DC0"/>
    <w:rsid w:val="00491888"/>
    <w:rsid w:val="00492130"/>
    <w:rsid w:val="0049545D"/>
    <w:rsid w:val="00495EAC"/>
    <w:rsid w:val="00495ECA"/>
    <w:rsid w:val="00496BE8"/>
    <w:rsid w:val="004A1246"/>
    <w:rsid w:val="004A132F"/>
    <w:rsid w:val="004A33C9"/>
    <w:rsid w:val="004A3975"/>
    <w:rsid w:val="004B1404"/>
    <w:rsid w:val="004B279B"/>
    <w:rsid w:val="004C336C"/>
    <w:rsid w:val="004C79CB"/>
    <w:rsid w:val="004C7EFE"/>
    <w:rsid w:val="004D10DD"/>
    <w:rsid w:val="004D116D"/>
    <w:rsid w:val="004D16ED"/>
    <w:rsid w:val="004D25B4"/>
    <w:rsid w:val="004D2F8F"/>
    <w:rsid w:val="004D3E6F"/>
    <w:rsid w:val="004D41F0"/>
    <w:rsid w:val="004D42FC"/>
    <w:rsid w:val="004D7D11"/>
    <w:rsid w:val="004E07D2"/>
    <w:rsid w:val="004E4EA6"/>
    <w:rsid w:val="004E57FA"/>
    <w:rsid w:val="004F49A9"/>
    <w:rsid w:val="004F4F1F"/>
    <w:rsid w:val="004F5532"/>
    <w:rsid w:val="00506D68"/>
    <w:rsid w:val="00512C99"/>
    <w:rsid w:val="005156C4"/>
    <w:rsid w:val="00517B41"/>
    <w:rsid w:val="00522D9D"/>
    <w:rsid w:val="00522F2A"/>
    <w:rsid w:val="00533719"/>
    <w:rsid w:val="005344F2"/>
    <w:rsid w:val="00534B48"/>
    <w:rsid w:val="005378C2"/>
    <w:rsid w:val="0053799E"/>
    <w:rsid w:val="005401F4"/>
    <w:rsid w:val="00542996"/>
    <w:rsid w:val="00544699"/>
    <w:rsid w:val="00546AB8"/>
    <w:rsid w:val="00551DAF"/>
    <w:rsid w:val="00552DDC"/>
    <w:rsid w:val="0055424D"/>
    <w:rsid w:val="005552FF"/>
    <w:rsid w:val="005622B3"/>
    <w:rsid w:val="00565790"/>
    <w:rsid w:val="00565C2F"/>
    <w:rsid w:val="00566A64"/>
    <w:rsid w:val="005726B6"/>
    <w:rsid w:val="00574A1A"/>
    <w:rsid w:val="005752A9"/>
    <w:rsid w:val="00582A37"/>
    <w:rsid w:val="00583228"/>
    <w:rsid w:val="005839C5"/>
    <w:rsid w:val="005875F5"/>
    <w:rsid w:val="00587A33"/>
    <w:rsid w:val="0059134B"/>
    <w:rsid w:val="0059355F"/>
    <w:rsid w:val="0059356A"/>
    <w:rsid w:val="005A6B1A"/>
    <w:rsid w:val="005B59A5"/>
    <w:rsid w:val="005C0221"/>
    <w:rsid w:val="005C7A9E"/>
    <w:rsid w:val="005D18A3"/>
    <w:rsid w:val="005E2AE1"/>
    <w:rsid w:val="005E49C3"/>
    <w:rsid w:val="005E5B63"/>
    <w:rsid w:val="005F03C6"/>
    <w:rsid w:val="005F2996"/>
    <w:rsid w:val="005F4964"/>
    <w:rsid w:val="005F56B2"/>
    <w:rsid w:val="005F62FA"/>
    <w:rsid w:val="005F7E71"/>
    <w:rsid w:val="005F7FE7"/>
    <w:rsid w:val="00603A65"/>
    <w:rsid w:val="00605ACE"/>
    <w:rsid w:val="00610F5A"/>
    <w:rsid w:val="006112A1"/>
    <w:rsid w:val="006160E8"/>
    <w:rsid w:val="00620705"/>
    <w:rsid w:val="0062124A"/>
    <w:rsid w:val="00621632"/>
    <w:rsid w:val="00626980"/>
    <w:rsid w:val="00631369"/>
    <w:rsid w:val="00636A51"/>
    <w:rsid w:val="006471DD"/>
    <w:rsid w:val="0065043E"/>
    <w:rsid w:val="00650D6C"/>
    <w:rsid w:val="00662647"/>
    <w:rsid w:val="006642B8"/>
    <w:rsid w:val="00664FF2"/>
    <w:rsid w:val="00666D56"/>
    <w:rsid w:val="0067201A"/>
    <w:rsid w:val="00673317"/>
    <w:rsid w:val="00673C62"/>
    <w:rsid w:val="00673F07"/>
    <w:rsid w:val="006755C8"/>
    <w:rsid w:val="00675BB3"/>
    <w:rsid w:val="00680B4A"/>
    <w:rsid w:val="00681437"/>
    <w:rsid w:val="006844CB"/>
    <w:rsid w:val="00685C87"/>
    <w:rsid w:val="0068685B"/>
    <w:rsid w:val="00687484"/>
    <w:rsid w:val="00690445"/>
    <w:rsid w:val="006942AE"/>
    <w:rsid w:val="00694C9E"/>
    <w:rsid w:val="006A5259"/>
    <w:rsid w:val="006A56D8"/>
    <w:rsid w:val="006A56E4"/>
    <w:rsid w:val="006A594E"/>
    <w:rsid w:val="006A711F"/>
    <w:rsid w:val="006B01F6"/>
    <w:rsid w:val="006B0768"/>
    <w:rsid w:val="006B0F84"/>
    <w:rsid w:val="006B2220"/>
    <w:rsid w:val="006B2DC2"/>
    <w:rsid w:val="006B76F9"/>
    <w:rsid w:val="006C095B"/>
    <w:rsid w:val="006C209E"/>
    <w:rsid w:val="006C4891"/>
    <w:rsid w:val="006C6C68"/>
    <w:rsid w:val="006D01E5"/>
    <w:rsid w:val="006D1871"/>
    <w:rsid w:val="006D3C62"/>
    <w:rsid w:val="006E0B3F"/>
    <w:rsid w:val="006E1B58"/>
    <w:rsid w:val="006F1206"/>
    <w:rsid w:val="006F1697"/>
    <w:rsid w:val="006F179B"/>
    <w:rsid w:val="006F38FD"/>
    <w:rsid w:val="006F3D92"/>
    <w:rsid w:val="006F423D"/>
    <w:rsid w:val="006F5FC4"/>
    <w:rsid w:val="00702E0B"/>
    <w:rsid w:val="007075D4"/>
    <w:rsid w:val="0071258A"/>
    <w:rsid w:val="00712CB1"/>
    <w:rsid w:val="0071379F"/>
    <w:rsid w:val="00724016"/>
    <w:rsid w:val="00726CA2"/>
    <w:rsid w:val="00730BC2"/>
    <w:rsid w:val="00731602"/>
    <w:rsid w:val="00731B8B"/>
    <w:rsid w:val="007322B2"/>
    <w:rsid w:val="00733AA0"/>
    <w:rsid w:val="00734C49"/>
    <w:rsid w:val="00735CC0"/>
    <w:rsid w:val="00735EE6"/>
    <w:rsid w:val="007369DC"/>
    <w:rsid w:val="007417F3"/>
    <w:rsid w:val="00741856"/>
    <w:rsid w:val="00741D94"/>
    <w:rsid w:val="00744371"/>
    <w:rsid w:val="00751F1A"/>
    <w:rsid w:val="00754254"/>
    <w:rsid w:val="00756F05"/>
    <w:rsid w:val="0075711A"/>
    <w:rsid w:val="00763043"/>
    <w:rsid w:val="00766F7E"/>
    <w:rsid w:val="00770154"/>
    <w:rsid w:val="00774D7B"/>
    <w:rsid w:val="00775D75"/>
    <w:rsid w:val="0078613B"/>
    <w:rsid w:val="00786ECE"/>
    <w:rsid w:val="00795CFF"/>
    <w:rsid w:val="007A0665"/>
    <w:rsid w:val="007A4DAD"/>
    <w:rsid w:val="007B12E2"/>
    <w:rsid w:val="007B2247"/>
    <w:rsid w:val="007B24D7"/>
    <w:rsid w:val="007B3120"/>
    <w:rsid w:val="007B40B6"/>
    <w:rsid w:val="007B57DE"/>
    <w:rsid w:val="007C2AFE"/>
    <w:rsid w:val="007C2D77"/>
    <w:rsid w:val="007C635E"/>
    <w:rsid w:val="007C6C03"/>
    <w:rsid w:val="007D1682"/>
    <w:rsid w:val="007D222F"/>
    <w:rsid w:val="007D6CD5"/>
    <w:rsid w:val="007D776A"/>
    <w:rsid w:val="007D7CC4"/>
    <w:rsid w:val="007E0BD9"/>
    <w:rsid w:val="007E213D"/>
    <w:rsid w:val="007E4F22"/>
    <w:rsid w:val="007F0D3D"/>
    <w:rsid w:val="007F2285"/>
    <w:rsid w:val="007F3045"/>
    <w:rsid w:val="007F69B0"/>
    <w:rsid w:val="00805856"/>
    <w:rsid w:val="008101C8"/>
    <w:rsid w:val="00820E0B"/>
    <w:rsid w:val="00827F94"/>
    <w:rsid w:val="00835159"/>
    <w:rsid w:val="0083713A"/>
    <w:rsid w:val="00837CBF"/>
    <w:rsid w:val="00837E5D"/>
    <w:rsid w:val="00843674"/>
    <w:rsid w:val="00851038"/>
    <w:rsid w:val="0086679D"/>
    <w:rsid w:val="0087063B"/>
    <w:rsid w:val="00875403"/>
    <w:rsid w:val="00876DA6"/>
    <w:rsid w:val="00884D2A"/>
    <w:rsid w:val="00885178"/>
    <w:rsid w:val="008925CE"/>
    <w:rsid w:val="00893352"/>
    <w:rsid w:val="00894F1F"/>
    <w:rsid w:val="008963DD"/>
    <w:rsid w:val="008A40FF"/>
    <w:rsid w:val="008B14DE"/>
    <w:rsid w:val="008B4854"/>
    <w:rsid w:val="008B553A"/>
    <w:rsid w:val="008C49BA"/>
    <w:rsid w:val="008D0923"/>
    <w:rsid w:val="008D37B1"/>
    <w:rsid w:val="008D4F7D"/>
    <w:rsid w:val="008D55AC"/>
    <w:rsid w:val="008E0FE0"/>
    <w:rsid w:val="008E2057"/>
    <w:rsid w:val="008E51CF"/>
    <w:rsid w:val="008E5BC2"/>
    <w:rsid w:val="008E6731"/>
    <w:rsid w:val="008E68A6"/>
    <w:rsid w:val="008F249C"/>
    <w:rsid w:val="008F52C2"/>
    <w:rsid w:val="00900D79"/>
    <w:rsid w:val="00903BAC"/>
    <w:rsid w:val="00922285"/>
    <w:rsid w:val="00924807"/>
    <w:rsid w:val="00930B6E"/>
    <w:rsid w:val="009317F0"/>
    <w:rsid w:val="00933D70"/>
    <w:rsid w:val="00936424"/>
    <w:rsid w:val="009369A4"/>
    <w:rsid w:val="00940969"/>
    <w:rsid w:val="009421CE"/>
    <w:rsid w:val="00942467"/>
    <w:rsid w:val="009426C5"/>
    <w:rsid w:val="009451E1"/>
    <w:rsid w:val="00946AB5"/>
    <w:rsid w:val="00947BBF"/>
    <w:rsid w:val="00947EDB"/>
    <w:rsid w:val="00956E3B"/>
    <w:rsid w:val="0096006E"/>
    <w:rsid w:val="009724DF"/>
    <w:rsid w:val="00973A50"/>
    <w:rsid w:val="009758C3"/>
    <w:rsid w:val="00980EC7"/>
    <w:rsid w:val="009841AE"/>
    <w:rsid w:val="00985CD2"/>
    <w:rsid w:val="009941A1"/>
    <w:rsid w:val="00994E21"/>
    <w:rsid w:val="009A42C5"/>
    <w:rsid w:val="009A5856"/>
    <w:rsid w:val="009A71C5"/>
    <w:rsid w:val="009B6375"/>
    <w:rsid w:val="009C5C97"/>
    <w:rsid w:val="009C74BF"/>
    <w:rsid w:val="009C7FD6"/>
    <w:rsid w:val="009D4C57"/>
    <w:rsid w:val="009D7891"/>
    <w:rsid w:val="009E08FB"/>
    <w:rsid w:val="009E0961"/>
    <w:rsid w:val="009E20D9"/>
    <w:rsid w:val="009E506B"/>
    <w:rsid w:val="009E604D"/>
    <w:rsid w:val="009E6162"/>
    <w:rsid w:val="009F0CF9"/>
    <w:rsid w:val="009F0E76"/>
    <w:rsid w:val="009F4C4B"/>
    <w:rsid w:val="00A02C1B"/>
    <w:rsid w:val="00A037B4"/>
    <w:rsid w:val="00A13938"/>
    <w:rsid w:val="00A14DAC"/>
    <w:rsid w:val="00A1567F"/>
    <w:rsid w:val="00A175D4"/>
    <w:rsid w:val="00A24290"/>
    <w:rsid w:val="00A26449"/>
    <w:rsid w:val="00A27BDB"/>
    <w:rsid w:val="00A32D11"/>
    <w:rsid w:val="00A361A2"/>
    <w:rsid w:val="00A41114"/>
    <w:rsid w:val="00A45D08"/>
    <w:rsid w:val="00A47C81"/>
    <w:rsid w:val="00A53D4D"/>
    <w:rsid w:val="00A57A32"/>
    <w:rsid w:val="00A65E65"/>
    <w:rsid w:val="00A665AD"/>
    <w:rsid w:val="00A74D8A"/>
    <w:rsid w:val="00A75EA8"/>
    <w:rsid w:val="00A77667"/>
    <w:rsid w:val="00A922BA"/>
    <w:rsid w:val="00A95870"/>
    <w:rsid w:val="00A9666A"/>
    <w:rsid w:val="00A977CF"/>
    <w:rsid w:val="00AA0C2F"/>
    <w:rsid w:val="00AA6F0E"/>
    <w:rsid w:val="00AB07E8"/>
    <w:rsid w:val="00AB107D"/>
    <w:rsid w:val="00AB2231"/>
    <w:rsid w:val="00AB29D9"/>
    <w:rsid w:val="00AB2E32"/>
    <w:rsid w:val="00AC079D"/>
    <w:rsid w:val="00AC2112"/>
    <w:rsid w:val="00AC64C1"/>
    <w:rsid w:val="00AC6A3C"/>
    <w:rsid w:val="00AC79D0"/>
    <w:rsid w:val="00AD1C41"/>
    <w:rsid w:val="00AD38AD"/>
    <w:rsid w:val="00AE3D17"/>
    <w:rsid w:val="00AE4E2F"/>
    <w:rsid w:val="00AE55E5"/>
    <w:rsid w:val="00AF1F9A"/>
    <w:rsid w:val="00AF2896"/>
    <w:rsid w:val="00AF2AC8"/>
    <w:rsid w:val="00AF6890"/>
    <w:rsid w:val="00B0033F"/>
    <w:rsid w:val="00B00919"/>
    <w:rsid w:val="00B01C66"/>
    <w:rsid w:val="00B07F2E"/>
    <w:rsid w:val="00B117D0"/>
    <w:rsid w:val="00B11B11"/>
    <w:rsid w:val="00B20D93"/>
    <w:rsid w:val="00B23542"/>
    <w:rsid w:val="00B26A31"/>
    <w:rsid w:val="00B30EDF"/>
    <w:rsid w:val="00B31597"/>
    <w:rsid w:val="00B3444F"/>
    <w:rsid w:val="00B34D71"/>
    <w:rsid w:val="00B35094"/>
    <w:rsid w:val="00B3533B"/>
    <w:rsid w:val="00B37F95"/>
    <w:rsid w:val="00B41783"/>
    <w:rsid w:val="00B46D6D"/>
    <w:rsid w:val="00B57A18"/>
    <w:rsid w:val="00B57B44"/>
    <w:rsid w:val="00B84242"/>
    <w:rsid w:val="00B919FC"/>
    <w:rsid w:val="00B976C2"/>
    <w:rsid w:val="00BB070E"/>
    <w:rsid w:val="00BB1D33"/>
    <w:rsid w:val="00BB6E2E"/>
    <w:rsid w:val="00BC1198"/>
    <w:rsid w:val="00BC3CE5"/>
    <w:rsid w:val="00BE0D5B"/>
    <w:rsid w:val="00BE5BBD"/>
    <w:rsid w:val="00BF1E07"/>
    <w:rsid w:val="00BF54A5"/>
    <w:rsid w:val="00BF571F"/>
    <w:rsid w:val="00BF579E"/>
    <w:rsid w:val="00C017A3"/>
    <w:rsid w:val="00C02218"/>
    <w:rsid w:val="00C0295C"/>
    <w:rsid w:val="00C033EC"/>
    <w:rsid w:val="00C04CC1"/>
    <w:rsid w:val="00C0676A"/>
    <w:rsid w:val="00C06CD2"/>
    <w:rsid w:val="00C10DFE"/>
    <w:rsid w:val="00C131D3"/>
    <w:rsid w:val="00C22281"/>
    <w:rsid w:val="00C23F42"/>
    <w:rsid w:val="00C263EE"/>
    <w:rsid w:val="00C331A0"/>
    <w:rsid w:val="00C35C62"/>
    <w:rsid w:val="00C37753"/>
    <w:rsid w:val="00C41DF1"/>
    <w:rsid w:val="00C41FD1"/>
    <w:rsid w:val="00C52AED"/>
    <w:rsid w:val="00C52C1B"/>
    <w:rsid w:val="00C554B6"/>
    <w:rsid w:val="00C61179"/>
    <w:rsid w:val="00C61531"/>
    <w:rsid w:val="00C615AF"/>
    <w:rsid w:val="00C61751"/>
    <w:rsid w:val="00C640B6"/>
    <w:rsid w:val="00C67076"/>
    <w:rsid w:val="00C744B3"/>
    <w:rsid w:val="00C74571"/>
    <w:rsid w:val="00C77B8A"/>
    <w:rsid w:val="00C85788"/>
    <w:rsid w:val="00C876E6"/>
    <w:rsid w:val="00C92F1C"/>
    <w:rsid w:val="00CA0726"/>
    <w:rsid w:val="00CA4B8A"/>
    <w:rsid w:val="00CA666D"/>
    <w:rsid w:val="00CA68CB"/>
    <w:rsid w:val="00CB0A83"/>
    <w:rsid w:val="00CB11A1"/>
    <w:rsid w:val="00CB674C"/>
    <w:rsid w:val="00CC15C4"/>
    <w:rsid w:val="00CC1B11"/>
    <w:rsid w:val="00CC2C58"/>
    <w:rsid w:val="00CC375E"/>
    <w:rsid w:val="00CC73D4"/>
    <w:rsid w:val="00CD0DC8"/>
    <w:rsid w:val="00CD171D"/>
    <w:rsid w:val="00CD7C92"/>
    <w:rsid w:val="00CE5DE8"/>
    <w:rsid w:val="00CE75BE"/>
    <w:rsid w:val="00CF2928"/>
    <w:rsid w:val="00CF2E62"/>
    <w:rsid w:val="00CF3304"/>
    <w:rsid w:val="00D01071"/>
    <w:rsid w:val="00D05152"/>
    <w:rsid w:val="00D066FC"/>
    <w:rsid w:val="00D2100C"/>
    <w:rsid w:val="00D21E72"/>
    <w:rsid w:val="00D237F3"/>
    <w:rsid w:val="00D3242D"/>
    <w:rsid w:val="00D33D3A"/>
    <w:rsid w:val="00D363A6"/>
    <w:rsid w:val="00D366B5"/>
    <w:rsid w:val="00D40C1F"/>
    <w:rsid w:val="00D40FEF"/>
    <w:rsid w:val="00D50DBC"/>
    <w:rsid w:val="00D5254E"/>
    <w:rsid w:val="00D626E2"/>
    <w:rsid w:val="00D65453"/>
    <w:rsid w:val="00D654B8"/>
    <w:rsid w:val="00D655E9"/>
    <w:rsid w:val="00D71E0B"/>
    <w:rsid w:val="00D744FA"/>
    <w:rsid w:val="00D74978"/>
    <w:rsid w:val="00D759BC"/>
    <w:rsid w:val="00D82775"/>
    <w:rsid w:val="00D834DD"/>
    <w:rsid w:val="00D910CD"/>
    <w:rsid w:val="00D969E6"/>
    <w:rsid w:val="00DA349F"/>
    <w:rsid w:val="00DB0390"/>
    <w:rsid w:val="00DB0C5C"/>
    <w:rsid w:val="00DB489D"/>
    <w:rsid w:val="00DC0E37"/>
    <w:rsid w:val="00DC4F88"/>
    <w:rsid w:val="00DC701C"/>
    <w:rsid w:val="00DD44A6"/>
    <w:rsid w:val="00DD503F"/>
    <w:rsid w:val="00DD67DB"/>
    <w:rsid w:val="00DE4170"/>
    <w:rsid w:val="00DE4989"/>
    <w:rsid w:val="00DF2484"/>
    <w:rsid w:val="00DF29EB"/>
    <w:rsid w:val="00DF2C7C"/>
    <w:rsid w:val="00DF4E92"/>
    <w:rsid w:val="00DF5A00"/>
    <w:rsid w:val="00E05B57"/>
    <w:rsid w:val="00E2721C"/>
    <w:rsid w:val="00E31431"/>
    <w:rsid w:val="00E35095"/>
    <w:rsid w:val="00E35A12"/>
    <w:rsid w:val="00E44419"/>
    <w:rsid w:val="00E44C91"/>
    <w:rsid w:val="00E60382"/>
    <w:rsid w:val="00E6132E"/>
    <w:rsid w:val="00E63DED"/>
    <w:rsid w:val="00E7062B"/>
    <w:rsid w:val="00E7118C"/>
    <w:rsid w:val="00E744AA"/>
    <w:rsid w:val="00E77482"/>
    <w:rsid w:val="00E77F06"/>
    <w:rsid w:val="00E85A80"/>
    <w:rsid w:val="00E90020"/>
    <w:rsid w:val="00E92625"/>
    <w:rsid w:val="00E95DFA"/>
    <w:rsid w:val="00EA0812"/>
    <w:rsid w:val="00EA6BDB"/>
    <w:rsid w:val="00EB0576"/>
    <w:rsid w:val="00EB1624"/>
    <w:rsid w:val="00EB4A97"/>
    <w:rsid w:val="00EC0924"/>
    <w:rsid w:val="00EC2865"/>
    <w:rsid w:val="00EC5D11"/>
    <w:rsid w:val="00EC64EA"/>
    <w:rsid w:val="00ED5DC6"/>
    <w:rsid w:val="00ED7661"/>
    <w:rsid w:val="00EE03C2"/>
    <w:rsid w:val="00EE1FD9"/>
    <w:rsid w:val="00EE5385"/>
    <w:rsid w:val="00EF06A1"/>
    <w:rsid w:val="00EF0816"/>
    <w:rsid w:val="00EF0DA6"/>
    <w:rsid w:val="00F01706"/>
    <w:rsid w:val="00F02AC1"/>
    <w:rsid w:val="00F032CF"/>
    <w:rsid w:val="00F03770"/>
    <w:rsid w:val="00F04C58"/>
    <w:rsid w:val="00F0505F"/>
    <w:rsid w:val="00F06D35"/>
    <w:rsid w:val="00F1526F"/>
    <w:rsid w:val="00F156DF"/>
    <w:rsid w:val="00F201FC"/>
    <w:rsid w:val="00F22737"/>
    <w:rsid w:val="00F22868"/>
    <w:rsid w:val="00F26BAD"/>
    <w:rsid w:val="00F33346"/>
    <w:rsid w:val="00F36071"/>
    <w:rsid w:val="00F4426E"/>
    <w:rsid w:val="00F5255D"/>
    <w:rsid w:val="00F56B31"/>
    <w:rsid w:val="00F61EBC"/>
    <w:rsid w:val="00F63A24"/>
    <w:rsid w:val="00F7000A"/>
    <w:rsid w:val="00F75858"/>
    <w:rsid w:val="00F75C18"/>
    <w:rsid w:val="00F801E2"/>
    <w:rsid w:val="00F842F3"/>
    <w:rsid w:val="00F867A0"/>
    <w:rsid w:val="00F9503A"/>
    <w:rsid w:val="00FA5D7E"/>
    <w:rsid w:val="00FA73B5"/>
    <w:rsid w:val="00FA7836"/>
    <w:rsid w:val="00FC3DF3"/>
    <w:rsid w:val="00FC5E21"/>
    <w:rsid w:val="00FD3CA7"/>
    <w:rsid w:val="00FD6044"/>
    <w:rsid w:val="00FD69B7"/>
    <w:rsid w:val="00FE4EA3"/>
    <w:rsid w:val="00FE4EF5"/>
    <w:rsid w:val="00FE69EA"/>
    <w:rsid w:val="00FF02D5"/>
    <w:rsid w:val="00FF1CE2"/>
    <w:rsid w:val="00FF29D0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C903"/>
  <w15:docId w15:val="{047B677D-0E6C-4435-9F79-144ACD7B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6132E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E92"/>
    <w:pPr>
      <w:keepNext/>
      <w:keepLines/>
      <w:numPr>
        <w:numId w:val="2"/>
      </w:numPr>
      <w:outlineLvl w:val="1"/>
    </w:pPr>
    <w:rPr>
      <w:rFonts w:ascii="Cambria" w:hAnsi="Cambria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665"/>
    <w:pPr>
      <w:keepNext/>
      <w:keepLines/>
      <w:numPr>
        <w:numId w:val="3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4290"/>
    <w:pPr>
      <w:keepNext/>
      <w:keepLines/>
      <w:numPr>
        <w:numId w:val="4"/>
      </w:numPr>
      <w:spacing w:line="377" w:lineRule="auto"/>
      <w:ind w:leftChars="600" w:left="600" w:hangingChars="200" w:hanging="200"/>
      <w:outlineLvl w:val="3"/>
    </w:pPr>
    <w:rPr>
      <w:rFonts w:ascii="Cambria" w:hAnsi="Cambria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07"/>
    <w:pPr>
      <w:ind w:firstLineChars="200" w:firstLine="420"/>
    </w:pPr>
  </w:style>
  <w:style w:type="table" w:styleId="a4">
    <w:name w:val="Table Grid"/>
    <w:basedOn w:val="a1"/>
    <w:uiPriority w:val="59"/>
    <w:rsid w:val="006D3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4E57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4E57FA"/>
    <w:rPr>
      <w:sz w:val="18"/>
      <w:szCs w:val="18"/>
    </w:rPr>
  </w:style>
  <w:style w:type="character" w:customStyle="1" w:styleId="10">
    <w:name w:val="标题 1 字符"/>
    <w:link w:val="1"/>
    <w:uiPriority w:val="9"/>
    <w:rsid w:val="00E6132E"/>
    <w:rPr>
      <w:b/>
      <w:bCs/>
      <w:kern w:val="44"/>
      <w:sz w:val="21"/>
      <w:szCs w:val="44"/>
    </w:rPr>
  </w:style>
  <w:style w:type="character" w:customStyle="1" w:styleId="20">
    <w:name w:val="标题 2 字符"/>
    <w:link w:val="2"/>
    <w:uiPriority w:val="9"/>
    <w:rsid w:val="00DF4E92"/>
    <w:rPr>
      <w:rFonts w:ascii="Cambria" w:hAnsi="Cambria"/>
      <w:bCs/>
      <w:kern w:val="2"/>
      <w:sz w:val="21"/>
      <w:szCs w:val="32"/>
    </w:rPr>
  </w:style>
  <w:style w:type="character" w:customStyle="1" w:styleId="30">
    <w:name w:val="标题 3 字符"/>
    <w:link w:val="3"/>
    <w:uiPriority w:val="9"/>
    <w:rsid w:val="007A0665"/>
    <w:rPr>
      <w:bCs/>
      <w:kern w:val="2"/>
      <w:sz w:val="21"/>
      <w:szCs w:val="32"/>
    </w:rPr>
  </w:style>
  <w:style w:type="character" w:customStyle="1" w:styleId="40">
    <w:name w:val="标题 4 字符"/>
    <w:link w:val="4"/>
    <w:uiPriority w:val="9"/>
    <w:rsid w:val="00A24290"/>
    <w:rPr>
      <w:rFonts w:ascii="Cambria" w:hAnsi="Cambria"/>
      <w:bCs/>
      <w:kern w:val="2"/>
      <w:sz w:val="1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BC119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C1198"/>
    <w:rPr>
      <w:kern w:val="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31B8B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7D6CD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A4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40FF"/>
    <w:rPr>
      <w:rFonts w:ascii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684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77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36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660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8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23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375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47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212">
          <w:marLeft w:val="100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770">
          <w:marLeft w:val="100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522">
          <w:marLeft w:val="100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344">
          <w:marLeft w:val="100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796">
          <w:marLeft w:val="100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467">
          <w:marLeft w:val="100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369">
          <w:marLeft w:val="100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758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1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85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8A0FE-91A7-42C0-BBCD-BECDF6FE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80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aura-bd</cp:lastModifiedBy>
  <cp:revision>79</cp:revision>
  <dcterms:created xsi:type="dcterms:W3CDTF">2017-12-27T02:17:00Z</dcterms:created>
  <dcterms:modified xsi:type="dcterms:W3CDTF">2019-10-14T14:09:00Z</dcterms:modified>
</cp:coreProperties>
</file>